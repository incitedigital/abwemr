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98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2070"/>
        <w:gridCol w:w="2070"/>
        <w:gridCol w:w="1684"/>
        <w:gridCol w:w="1532"/>
        <w:gridCol w:w="560"/>
        <w:gridCol w:w="972"/>
      </w:tblGrid>
      <w:tr w:rsidR="00243FB0" w14:paraId="11D5942B" w14:textId="77777777" w:rsidTr="00243FB0">
        <w:trPr>
          <w:gridAfter w:val="1"/>
          <w:wAfter w:w="972" w:type="dxa"/>
          <w:cantSplit/>
          <w:trHeight w:val="4481"/>
        </w:trPr>
        <w:tc>
          <w:tcPr>
            <w:tcW w:w="11426" w:type="dxa"/>
            <w:gridSpan w:val="7"/>
            <w:vAlign w:val="center"/>
          </w:tcPr>
          <w:p w14:paraId="661013D4" w14:textId="77777777" w:rsidR="00A444F6" w:rsidRDefault="004751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C7B27" wp14:editId="55CD60EE">
                  <wp:extent cx="7010444" cy="3149354"/>
                  <wp:effectExtent l="0" t="0" r="0" b="0"/>
                  <wp:docPr id="1" name="Picture 1" descr="FE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2268" cy="3150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4F6" w14:paraId="663B55F0" w14:textId="77777777" w:rsidTr="00243FB0">
        <w:trPr>
          <w:gridAfter w:val="1"/>
          <w:wAfter w:w="972" w:type="dxa"/>
          <w:cantSplit/>
          <w:trHeight w:val="719"/>
        </w:trPr>
        <w:tc>
          <w:tcPr>
            <w:tcW w:w="11426" w:type="dxa"/>
            <w:gridSpan w:val="7"/>
            <w:tcBorders>
              <w:bottom w:val="nil"/>
            </w:tcBorders>
            <w:vAlign w:val="center"/>
          </w:tcPr>
          <w:p w14:paraId="49A1FB87" w14:textId="77777777" w:rsidR="00A444F6" w:rsidRDefault="0047517F">
            <w:pPr>
              <w:pStyle w:val="Heading1"/>
            </w:pPr>
            <w:r>
              <w:t>MONTH of FEBRUARY</w:t>
            </w:r>
          </w:p>
        </w:tc>
      </w:tr>
      <w:tr w:rsidR="00243FB0" w14:paraId="219D7AD6" w14:textId="77777777" w:rsidTr="00243FB0">
        <w:tc>
          <w:tcPr>
            <w:tcW w:w="1620" w:type="dxa"/>
            <w:shd w:val="pct50" w:color="auto" w:fill="FFFFFF"/>
            <w:vAlign w:val="center"/>
          </w:tcPr>
          <w:p w14:paraId="0D5CC79C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Sunday</w:t>
            </w:r>
          </w:p>
        </w:tc>
        <w:tc>
          <w:tcPr>
            <w:tcW w:w="1890" w:type="dxa"/>
            <w:shd w:val="pct50" w:color="auto" w:fill="FFFFFF"/>
            <w:vAlign w:val="center"/>
          </w:tcPr>
          <w:p w14:paraId="3B6262F8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Monday</w:t>
            </w:r>
          </w:p>
        </w:tc>
        <w:tc>
          <w:tcPr>
            <w:tcW w:w="2070" w:type="dxa"/>
            <w:shd w:val="pct50" w:color="auto" w:fill="FFFFFF"/>
            <w:vAlign w:val="center"/>
          </w:tcPr>
          <w:p w14:paraId="487B9FE1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Tuesday</w:t>
            </w:r>
          </w:p>
        </w:tc>
        <w:tc>
          <w:tcPr>
            <w:tcW w:w="2070" w:type="dxa"/>
            <w:shd w:val="pct50" w:color="auto" w:fill="FFFFFF"/>
            <w:vAlign w:val="center"/>
          </w:tcPr>
          <w:p w14:paraId="49B16822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Wednesday</w:t>
            </w:r>
          </w:p>
        </w:tc>
        <w:tc>
          <w:tcPr>
            <w:tcW w:w="1684" w:type="dxa"/>
            <w:shd w:val="pct50" w:color="auto" w:fill="FFFFFF"/>
            <w:vAlign w:val="center"/>
          </w:tcPr>
          <w:p w14:paraId="35F4C1AF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Thursday</w:t>
            </w:r>
          </w:p>
        </w:tc>
        <w:tc>
          <w:tcPr>
            <w:tcW w:w="1532" w:type="dxa"/>
            <w:shd w:val="pct50" w:color="auto" w:fill="FFFFFF"/>
            <w:vAlign w:val="center"/>
          </w:tcPr>
          <w:p w14:paraId="09B72E8B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Friday</w:t>
            </w:r>
          </w:p>
        </w:tc>
        <w:tc>
          <w:tcPr>
            <w:tcW w:w="1532" w:type="dxa"/>
            <w:gridSpan w:val="2"/>
            <w:shd w:val="pct50" w:color="auto" w:fill="FFFFFF"/>
            <w:vAlign w:val="center"/>
          </w:tcPr>
          <w:p w14:paraId="53814769" w14:textId="77777777" w:rsidR="00A444F6" w:rsidRDefault="0047517F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Saturday</w:t>
            </w:r>
          </w:p>
        </w:tc>
      </w:tr>
      <w:tr w:rsidR="00243FB0" w14:paraId="6238A2E7" w14:textId="77777777" w:rsidTr="00243FB0">
        <w:trPr>
          <w:trHeight w:val="1763"/>
        </w:trPr>
        <w:tc>
          <w:tcPr>
            <w:tcW w:w="1620" w:type="dxa"/>
          </w:tcPr>
          <w:p w14:paraId="317E289A" w14:textId="77777777" w:rsidR="00A444F6" w:rsidRDefault="00A444F6"/>
        </w:tc>
        <w:tc>
          <w:tcPr>
            <w:tcW w:w="1890" w:type="dxa"/>
          </w:tcPr>
          <w:p w14:paraId="4FE87303" w14:textId="77777777" w:rsidR="00A444F6" w:rsidRDefault="00A444F6"/>
        </w:tc>
        <w:tc>
          <w:tcPr>
            <w:tcW w:w="2070" w:type="dxa"/>
          </w:tcPr>
          <w:p w14:paraId="2391167A" w14:textId="77777777" w:rsidR="00A444F6" w:rsidRDefault="00A444F6"/>
        </w:tc>
        <w:tc>
          <w:tcPr>
            <w:tcW w:w="2070" w:type="dxa"/>
          </w:tcPr>
          <w:p w14:paraId="10181EBD" w14:textId="77777777" w:rsidR="00A444F6" w:rsidRDefault="00A444F6"/>
        </w:tc>
        <w:tc>
          <w:tcPr>
            <w:tcW w:w="1684" w:type="dxa"/>
          </w:tcPr>
          <w:p w14:paraId="085FF907" w14:textId="77777777" w:rsidR="00A444F6" w:rsidRDefault="00A444F6"/>
        </w:tc>
        <w:tc>
          <w:tcPr>
            <w:tcW w:w="1532" w:type="dxa"/>
          </w:tcPr>
          <w:p w14:paraId="64E13624" w14:textId="77777777" w:rsidR="00A444F6" w:rsidRDefault="00A444F6"/>
        </w:tc>
        <w:tc>
          <w:tcPr>
            <w:tcW w:w="1532" w:type="dxa"/>
            <w:gridSpan w:val="2"/>
          </w:tcPr>
          <w:p w14:paraId="2EE6F08D" w14:textId="77777777" w:rsidR="00A444F6" w:rsidRDefault="00243FB0">
            <w:r>
              <w:t>1</w:t>
            </w:r>
          </w:p>
          <w:p w14:paraId="6CA71328" w14:textId="77777777" w:rsidR="00243FB0" w:rsidRDefault="00243FB0">
            <w:r>
              <w:t>ASH-</w:t>
            </w:r>
            <w:r w:rsidR="00265720">
              <w:t>S</w:t>
            </w:r>
          </w:p>
          <w:p w14:paraId="6096DFBD" w14:textId="77777777" w:rsidR="00243FB0" w:rsidRDefault="00243FB0">
            <w:r>
              <w:t>MARI-</w:t>
            </w:r>
            <w:r w:rsidR="00265720">
              <w:t>N</w:t>
            </w:r>
          </w:p>
          <w:p w14:paraId="17123964" w14:textId="77777777" w:rsidR="00243FB0" w:rsidRDefault="00243FB0">
            <w:r>
              <w:t>FEMIA-</w:t>
            </w:r>
            <w:r w:rsidR="00F353D1">
              <w:t>S</w:t>
            </w:r>
          </w:p>
          <w:p w14:paraId="3130821A" w14:textId="77777777" w:rsidR="00243FB0" w:rsidRDefault="00243FB0">
            <w:r>
              <w:t>MONICA-</w:t>
            </w:r>
            <w:r w:rsidR="00096BC4">
              <w:t>S</w:t>
            </w:r>
          </w:p>
          <w:p w14:paraId="2CFBF1F1" w14:textId="77777777" w:rsidR="00243FB0" w:rsidRDefault="00243FB0">
            <w:r>
              <w:t>ERICA-</w:t>
            </w:r>
            <w:r w:rsidR="00096BC4">
              <w:t>N</w:t>
            </w:r>
          </w:p>
          <w:p w14:paraId="587D83DD" w14:textId="77777777" w:rsidR="00243FB0" w:rsidRDefault="00243FB0">
            <w:r>
              <w:t>QUITA</w:t>
            </w:r>
            <w:r w:rsidR="000E2BD5">
              <w:t>-S</w:t>
            </w:r>
          </w:p>
        </w:tc>
      </w:tr>
      <w:tr w:rsidR="00243FB0" w14:paraId="161748F4" w14:textId="77777777" w:rsidTr="00243FB0">
        <w:trPr>
          <w:trHeight w:val="1407"/>
        </w:trPr>
        <w:tc>
          <w:tcPr>
            <w:tcW w:w="1620" w:type="dxa"/>
          </w:tcPr>
          <w:p w14:paraId="31CE6E28" w14:textId="77777777" w:rsidR="00A444F6" w:rsidRDefault="00243FB0">
            <w:r>
              <w:t>2</w:t>
            </w:r>
          </w:p>
          <w:p w14:paraId="5764C022" w14:textId="77777777" w:rsidR="00243FB0" w:rsidRDefault="00243FB0"/>
        </w:tc>
        <w:tc>
          <w:tcPr>
            <w:tcW w:w="1890" w:type="dxa"/>
          </w:tcPr>
          <w:p w14:paraId="4F2BBCC1" w14:textId="6F9C40A7" w:rsidR="00243FB0" w:rsidRDefault="00243FB0" w:rsidP="00243FB0">
            <w:r>
              <w:t>3 ASH-</w:t>
            </w:r>
            <w:r w:rsidR="000D2327">
              <w:t>N</w:t>
            </w:r>
          </w:p>
          <w:p w14:paraId="5BF5213C" w14:textId="299A6B5E" w:rsidR="00243FB0" w:rsidRDefault="00243FB0" w:rsidP="00243FB0">
            <w:r>
              <w:t>MARI-</w:t>
            </w:r>
            <w:r w:rsidR="000D2327">
              <w:t>N</w:t>
            </w:r>
          </w:p>
          <w:p w14:paraId="6608F4EE" w14:textId="77777777" w:rsidR="00243FB0" w:rsidRDefault="00243FB0" w:rsidP="00243FB0">
            <w:r>
              <w:t>FEMIA-</w:t>
            </w:r>
            <w:r w:rsidR="00B367F2">
              <w:t>N</w:t>
            </w:r>
          </w:p>
          <w:p w14:paraId="00A92B27" w14:textId="77777777" w:rsidR="00243FB0" w:rsidRDefault="00243FB0" w:rsidP="00243FB0">
            <w:r>
              <w:t>MONICA-</w:t>
            </w:r>
            <w:r w:rsidR="00B367F2">
              <w:t>S</w:t>
            </w:r>
          </w:p>
          <w:p w14:paraId="74E91EBA" w14:textId="77777777" w:rsidR="00243FB0" w:rsidRDefault="00243FB0" w:rsidP="00243FB0">
            <w:r>
              <w:t>ERICA-</w:t>
            </w:r>
            <w:r w:rsidR="00915EE2">
              <w:t>S</w:t>
            </w:r>
          </w:p>
          <w:p w14:paraId="2E4CC22E" w14:textId="62915389" w:rsidR="00A444F6" w:rsidRDefault="00243FB0" w:rsidP="00243FB0">
            <w:r>
              <w:t>QUITA</w:t>
            </w:r>
            <w:r w:rsidR="00915EE2">
              <w:t>-</w:t>
            </w:r>
            <w:r w:rsidR="00160A30">
              <w:t>S</w:t>
            </w:r>
          </w:p>
        </w:tc>
        <w:tc>
          <w:tcPr>
            <w:tcW w:w="2070" w:type="dxa"/>
          </w:tcPr>
          <w:p w14:paraId="51C2206C" w14:textId="77777777" w:rsidR="00243FB0" w:rsidRDefault="00243FB0" w:rsidP="00243FB0">
            <w:r>
              <w:t>4 ASH-</w:t>
            </w:r>
            <w:r w:rsidR="003709DF">
              <w:t>S</w:t>
            </w:r>
          </w:p>
          <w:p w14:paraId="1F62B48A" w14:textId="77777777" w:rsidR="00243FB0" w:rsidRDefault="00243FB0" w:rsidP="00243FB0">
            <w:r>
              <w:t>MARI-</w:t>
            </w:r>
            <w:r w:rsidR="00D01CBD">
              <w:t>N/PM</w:t>
            </w:r>
          </w:p>
          <w:p w14:paraId="28B4DBCA" w14:textId="77777777" w:rsidR="00243FB0" w:rsidRDefault="00243FB0" w:rsidP="00243FB0">
            <w:r>
              <w:t>FEMIA-</w:t>
            </w:r>
            <w:r w:rsidR="00466153">
              <w:t>N</w:t>
            </w:r>
          </w:p>
          <w:p w14:paraId="3D609D10" w14:textId="77777777" w:rsidR="00243FB0" w:rsidRDefault="00243FB0" w:rsidP="00243FB0">
            <w:r>
              <w:t>MONICA-</w:t>
            </w:r>
            <w:r w:rsidR="003709DF">
              <w:t>S</w:t>
            </w:r>
          </w:p>
          <w:p w14:paraId="3E764FFF" w14:textId="77777777" w:rsidR="00243FB0" w:rsidRDefault="00243FB0" w:rsidP="00243FB0">
            <w:r>
              <w:t>ERICA-</w:t>
            </w:r>
            <w:r w:rsidR="00D01CBD">
              <w:t>S</w:t>
            </w:r>
          </w:p>
          <w:p w14:paraId="5BE7B3AA" w14:textId="77777777" w:rsidR="00A444F6" w:rsidRDefault="00243FB0" w:rsidP="00243FB0">
            <w:r>
              <w:t>QUITA</w:t>
            </w:r>
            <w:r w:rsidR="00466153">
              <w:t>-</w:t>
            </w:r>
            <w:r w:rsidR="00A4485D">
              <w:t>N</w:t>
            </w:r>
            <w:r w:rsidR="00D01CBD">
              <w:t>/AM</w:t>
            </w:r>
          </w:p>
        </w:tc>
        <w:tc>
          <w:tcPr>
            <w:tcW w:w="2070" w:type="dxa"/>
          </w:tcPr>
          <w:p w14:paraId="62E46C47" w14:textId="77777777" w:rsidR="00243FB0" w:rsidRDefault="00243FB0" w:rsidP="00243FB0">
            <w:r>
              <w:t>5 ASH-</w:t>
            </w:r>
            <w:r w:rsidR="003709DF">
              <w:t>N</w:t>
            </w:r>
          </w:p>
          <w:p w14:paraId="701AD2BB" w14:textId="77777777" w:rsidR="00243FB0" w:rsidRDefault="00243FB0" w:rsidP="00243FB0">
            <w:r>
              <w:t>MARI-</w:t>
            </w:r>
            <w:r w:rsidR="003709DF">
              <w:t>S</w:t>
            </w:r>
          </w:p>
          <w:p w14:paraId="50134233" w14:textId="49EAF29D" w:rsidR="00243FB0" w:rsidRDefault="00243FB0" w:rsidP="00243FB0">
            <w:r>
              <w:t>FEMIA-</w:t>
            </w:r>
            <w:r w:rsidR="003D09E5">
              <w:t>N</w:t>
            </w:r>
          </w:p>
          <w:p w14:paraId="0DDF7885" w14:textId="77777777" w:rsidR="00243FB0" w:rsidRDefault="00243FB0" w:rsidP="00243FB0">
            <w:r>
              <w:t>MONICA-</w:t>
            </w:r>
            <w:r w:rsidR="003709DF">
              <w:t>S</w:t>
            </w:r>
          </w:p>
          <w:p w14:paraId="511F3F90" w14:textId="71F61C10" w:rsidR="00243FB0" w:rsidRDefault="00243FB0" w:rsidP="00243FB0">
            <w:r>
              <w:t>ERICA-</w:t>
            </w:r>
            <w:r w:rsidR="003D09E5">
              <w:t>S</w:t>
            </w:r>
          </w:p>
          <w:p w14:paraId="36D64876" w14:textId="77777777" w:rsidR="00A444F6" w:rsidRDefault="00243FB0" w:rsidP="00243FB0">
            <w:r>
              <w:t>QUITA</w:t>
            </w:r>
            <w:r w:rsidR="00915EE2">
              <w:t>-</w:t>
            </w:r>
            <w:r w:rsidR="00A4485D">
              <w:t>S</w:t>
            </w:r>
          </w:p>
        </w:tc>
        <w:tc>
          <w:tcPr>
            <w:tcW w:w="1684" w:type="dxa"/>
          </w:tcPr>
          <w:p w14:paraId="55A6A5D7" w14:textId="6BCE59D7" w:rsidR="00243FB0" w:rsidRDefault="00ED2303" w:rsidP="00243FB0">
            <w:r>
              <w:t>6</w:t>
            </w:r>
            <w:r w:rsidR="00243FB0">
              <w:t xml:space="preserve"> ASH-</w:t>
            </w:r>
            <w:r w:rsidR="000E2BD5">
              <w:t>S</w:t>
            </w:r>
          </w:p>
          <w:p w14:paraId="7535142D" w14:textId="77777777" w:rsidR="00243FB0" w:rsidRDefault="00243FB0" w:rsidP="00243FB0">
            <w:r>
              <w:t>MARI-</w:t>
            </w:r>
            <w:r w:rsidR="00F353D1">
              <w:t>N</w:t>
            </w:r>
          </w:p>
          <w:p w14:paraId="1053F1D8" w14:textId="77777777" w:rsidR="00243FB0" w:rsidRDefault="00243FB0" w:rsidP="00243FB0">
            <w:r>
              <w:t>FEMIA-</w:t>
            </w:r>
            <w:r w:rsidR="000E2BD5">
              <w:t>S</w:t>
            </w:r>
          </w:p>
          <w:p w14:paraId="7F71A9BB" w14:textId="77777777" w:rsidR="00243FB0" w:rsidRDefault="00243FB0" w:rsidP="00243FB0">
            <w:r>
              <w:t>MONICA-</w:t>
            </w:r>
            <w:r w:rsidR="000E2BD5">
              <w:t>S</w:t>
            </w:r>
          </w:p>
          <w:p w14:paraId="468968F7" w14:textId="77777777" w:rsidR="00243FB0" w:rsidRDefault="00243FB0" w:rsidP="00243FB0">
            <w:r>
              <w:t>ERICA-</w:t>
            </w:r>
            <w:r w:rsidR="000E2BD5">
              <w:t>N</w:t>
            </w:r>
          </w:p>
          <w:p w14:paraId="208C934A" w14:textId="77777777" w:rsidR="00A444F6" w:rsidRDefault="00243FB0" w:rsidP="00243FB0">
            <w:r>
              <w:t>QUITA</w:t>
            </w:r>
            <w:r w:rsidR="00466153">
              <w:t>-O</w:t>
            </w:r>
          </w:p>
        </w:tc>
        <w:tc>
          <w:tcPr>
            <w:tcW w:w="1532" w:type="dxa"/>
          </w:tcPr>
          <w:p w14:paraId="4BFB4344" w14:textId="125B7ACC" w:rsidR="00243FB0" w:rsidRPr="00243FB0" w:rsidRDefault="00ED2303" w:rsidP="00243FB0">
            <w:r>
              <w:t>7</w:t>
            </w:r>
            <w:r w:rsidR="00243FB0" w:rsidRPr="00243FB0">
              <w:t xml:space="preserve"> ASH-</w:t>
            </w:r>
            <w:r w:rsidR="008363FC">
              <w:t>S</w:t>
            </w:r>
          </w:p>
          <w:p w14:paraId="01506930" w14:textId="77777777" w:rsidR="00243FB0" w:rsidRPr="00243FB0" w:rsidRDefault="00243FB0" w:rsidP="00243FB0">
            <w:r w:rsidRPr="00243FB0">
              <w:t>MARI-</w:t>
            </w:r>
            <w:r w:rsidR="003709DF">
              <w:t>N</w:t>
            </w:r>
          </w:p>
          <w:p w14:paraId="04E015FB" w14:textId="5A54E4CF" w:rsidR="00243FB0" w:rsidRPr="00243FB0" w:rsidRDefault="00243FB0" w:rsidP="00243FB0">
            <w:r w:rsidRPr="00243FB0">
              <w:t>FEMIA-</w:t>
            </w:r>
            <w:r w:rsidR="000D2327">
              <w:t>N</w:t>
            </w:r>
          </w:p>
          <w:p w14:paraId="23B7F2DD" w14:textId="77777777" w:rsidR="00243FB0" w:rsidRPr="00243FB0" w:rsidRDefault="00243FB0" w:rsidP="00243FB0">
            <w:r w:rsidRPr="00243FB0">
              <w:t>MONICA-</w:t>
            </w:r>
            <w:r w:rsidR="003709DF">
              <w:t>S</w:t>
            </w:r>
          </w:p>
          <w:p w14:paraId="62ECBB7E" w14:textId="77777777" w:rsidR="00243FB0" w:rsidRPr="00243FB0" w:rsidRDefault="00243FB0" w:rsidP="00243FB0">
            <w:r w:rsidRPr="00243FB0">
              <w:t>ERICA-</w:t>
            </w:r>
            <w:r w:rsidR="003709DF">
              <w:t>S</w:t>
            </w:r>
          </w:p>
          <w:p w14:paraId="2EE1BBF6" w14:textId="77777777" w:rsidR="00A444F6" w:rsidRDefault="00243FB0" w:rsidP="00243FB0">
            <w:r w:rsidRPr="00243FB0">
              <w:t>QUITA</w:t>
            </w:r>
            <w:r w:rsidR="003709DF">
              <w:t>-</w:t>
            </w:r>
            <w:r w:rsidR="00C319FB">
              <w:t>S</w:t>
            </w:r>
          </w:p>
        </w:tc>
        <w:tc>
          <w:tcPr>
            <w:tcW w:w="1532" w:type="dxa"/>
            <w:gridSpan w:val="2"/>
          </w:tcPr>
          <w:p w14:paraId="24F48CCF" w14:textId="6048B84A" w:rsidR="00243FB0" w:rsidRDefault="00ED2303" w:rsidP="00243FB0">
            <w:r>
              <w:t xml:space="preserve">8 </w:t>
            </w:r>
            <w:r w:rsidR="00243FB0">
              <w:t>ASH-</w:t>
            </w:r>
            <w:r w:rsidR="008363FC">
              <w:t>N</w:t>
            </w:r>
          </w:p>
          <w:p w14:paraId="54CA9CC4" w14:textId="77777777" w:rsidR="00243FB0" w:rsidRDefault="00243FB0" w:rsidP="00243FB0">
            <w:r>
              <w:t>MARI-</w:t>
            </w:r>
            <w:r w:rsidR="00B367F2">
              <w:t>N</w:t>
            </w:r>
          </w:p>
          <w:p w14:paraId="7BECF48D" w14:textId="77777777" w:rsidR="00243FB0" w:rsidRDefault="00243FB0" w:rsidP="00243FB0">
            <w:r>
              <w:t>FEMIA-</w:t>
            </w:r>
            <w:r w:rsidR="00A4485D">
              <w:t>O</w:t>
            </w:r>
          </w:p>
          <w:p w14:paraId="4C6EADE6" w14:textId="77777777" w:rsidR="00243FB0" w:rsidRDefault="00243FB0" w:rsidP="00243FB0">
            <w:r>
              <w:t>MONICA-</w:t>
            </w:r>
            <w:r w:rsidR="00F353D1">
              <w:t>S</w:t>
            </w:r>
          </w:p>
          <w:p w14:paraId="4D1220F4" w14:textId="4811CB96" w:rsidR="00243FB0" w:rsidRDefault="00243FB0" w:rsidP="00243FB0">
            <w:r>
              <w:t>ERICA-</w:t>
            </w:r>
            <w:r w:rsidR="008363FC">
              <w:t>S</w:t>
            </w:r>
          </w:p>
          <w:p w14:paraId="4B8706A8" w14:textId="77777777" w:rsidR="00A444F6" w:rsidRDefault="00243FB0" w:rsidP="00243FB0">
            <w:r>
              <w:t>QUITA</w:t>
            </w:r>
            <w:r w:rsidR="00466153">
              <w:t>-</w:t>
            </w:r>
            <w:r w:rsidR="005B0D34">
              <w:t>S</w:t>
            </w:r>
          </w:p>
        </w:tc>
      </w:tr>
      <w:tr w:rsidR="00243FB0" w14:paraId="56CEE674" w14:textId="77777777" w:rsidTr="00243FB0">
        <w:trPr>
          <w:trHeight w:val="1406"/>
        </w:trPr>
        <w:tc>
          <w:tcPr>
            <w:tcW w:w="1620" w:type="dxa"/>
          </w:tcPr>
          <w:p w14:paraId="16567E07" w14:textId="57F02998" w:rsidR="00A444F6" w:rsidRDefault="00ED2303">
            <w:r>
              <w:t>9</w:t>
            </w:r>
          </w:p>
        </w:tc>
        <w:tc>
          <w:tcPr>
            <w:tcW w:w="1890" w:type="dxa"/>
          </w:tcPr>
          <w:p w14:paraId="0F2D8DAA" w14:textId="30FE07A8" w:rsidR="00243FB0" w:rsidRDefault="00ED2303" w:rsidP="00243FB0">
            <w:r>
              <w:t>10</w:t>
            </w:r>
            <w:r w:rsidR="00243FB0">
              <w:t xml:space="preserve"> ASH-</w:t>
            </w:r>
            <w:r w:rsidR="00915EE2">
              <w:t>S</w:t>
            </w:r>
          </w:p>
          <w:p w14:paraId="61A0724C" w14:textId="29C30EB1" w:rsidR="00243FB0" w:rsidRDefault="00243FB0" w:rsidP="00243FB0">
            <w:r>
              <w:t>MARI-</w:t>
            </w:r>
            <w:r w:rsidR="00A56335">
              <w:t>N</w:t>
            </w:r>
          </w:p>
          <w:p w14:paraId="634DA8A5" w14:textId="77777777" w:rsidR="00243FB0" w:rsidRDefault="00243FB0" w:rsidP="00243FB0">
            <w:r>
              <w:t>FEMIA-</w:t>
            </w:r>
            <w:r w:rsidR="00C812BD">
              <w:t>N</w:t>
            </w:r>
          </w:p>
          <w:p w14:paraId="354BB662" w14:textId="77777777" w:rsidR="00243FB0" w:rsidRDefault="00243FB0" w:rsidP="00243FB0">
            <w:r>
              <w:t>MONICA-</w:t>
            </w:r>
            <w:r w:rsidR="00915EE2">
              <w:t>S</w:t>
            </w:r>
          </w:p>
          <w:p w14:paraId="34A08B6B" w14:textId="77777777" w:rsidR="00243FB0" w:rsidRDefault="00243FB0" w:rsidP="00243FB0">
            <w:r>
              <w:t>ERICA-</w:t>
            </w:r>
            <w:r w:rsidR="00915EE2">
              <w:t>S</w:t>
            </w:r>
          </w:p>
          <w:p w14:paraId="0E115C18" w14:textId="3630D42F" w:rsidR="00A444F6" w:rsidRDefault="00243FB0" w:rsidP="00243FB0">
            <w:r>
              <w:t>QUITA</w:t>
            </w:r>
            <w:r w:rsidR="00915EE2">
              <w:t>-</w:t>
            </w:r>
            <w:r w:rsidR="00A56335">
              <w:t>O</w:t>
            </w:r>
          </w:p>
        </w:tc>
        <w:tc>
          <w:tcPr>
            <w:tcW w:w="2070" w:type="dxa"/>
          </w:tcPr>
          <w:p w14:paraId="4B06BE7D" w14:textId="58F3E482" w:rsidR="00243FB0" w:rsidRDefault="00ED2303" w:rsidP="00243FB0">
            <w:r>
              <w:t>11</w:t>
            </w:r>
            <w:r w:rsidR="00243FB0">
              <w:t xml:space="preserve"> ASH-</w:t>
            </w:r>
            <w:r w:rsidR="008363FC">
              <w:t>N</w:t>
            </w:r>
          </w:p>
          <w:p w14:paraId="5CC69CF9" w14:textId="60E8C9C1" w:rsidR="00243FB0" w:rsidRDefault="00243FB0" w:rsidP="00243FB0">
            <w:r>
              <w:t>MARI-</w:t>
            </w:r>
            <w:r w:rsidR="008363FC">
              <w:t>S</w:t>
            </w:r>
          </w:p>
          <w:p w14:paraId="4A80D4F2" w14:textId="77777777" w:rsidR="00243FB0" w:rsidRDefault="00243FB0" w:rsidP="00243FB0">
            <w:r>
              <w:t>FEMIA-</w:t>
            </w:r>
            <w:r w:rsidR="00A4485D">
              <w:t>N</w:t>
            </w:r>
          </w:p>
          <w:p w14:paraId="4B76359C" w14:textId="77777777" w:rsidR="00243FB0" w:rsidRDefault="00243FB0" w:rsidP="00243FB0">
            <w:r>
              <w:t>MONICA-</w:t>
            </w:r>
            <w:r w:rsidR="00A4485D">
              <w:t>S</w:t>
            </w:r>
          </w:p>
          <w:p w14:paraId="10F37884" w14:textId="315F5DE9" w:rsidR="00243FB0" w:rsidRDefault="00243FB0" w:rsidP="00243FB0">
            <w:r>
              <w:t>ERICA-</w:t>
            </w:r>
            <w:r w:rsidR="008363FC">
              <w:t>S</w:t>
            </w:r>
          </w:p>
          <w:p w14:paraId="6763276F" w14:textId="77777777" w:rsidR="00A444F6" w:rsidRDefault="00243FB0" w:rsidP="00243FB0">
            <w:r>
              <w:t>QUITA</w:t>
            </w:r>
            <w:r w:rsidR="00A4485D">
              <w:t>-</w:t>
            </w:r>
            <w:r w:rsidR="000E2BD5">
              <w:t>N/AM</w:t>
            </w:r>
          </w:p>
        </w:tc>
        <w:tc>
          <w:tcPr>
            <w:tcW w:w="2070" w:type="dxa"/>
          </w:tcPr>
          <w:p w14:paraId="61ECB21A" w14:textId="4937D511" w:rsidR="00243FB0" w:rsidRDefault="00ED2303" w:rsidP="00243FB0">
            <w:r>
              <w:t>12</w:t>
            </w:r>
            <w:r w:rsidR="00243FB0">
              <w:t xml:space="preserve"> ASH-</w:t>
            </w:r>
            <w:r w:rsidR="00A4485D">
              <w:t>S</w:t>
            </w:r>
          </w:p>
          <w:p w14:paraId="5079750C" w14:textId="77777777" w:rsidR="00243FB0" w:rsidRDefault="00243FB0" w:rsidP="00243FB0">
            <w:r>
              <w:t>MARI-</w:t>
            </w:r>
            <w:r w:rsidR="003709DF">
              <w:t>N</w:t>
            </w:r>
          </w:p>
          <w:p w14:paraId="5E8C32E3" w14:textId="77777777" w:rsidR="00243FB0" w:rsidRDefault="00243FB0" w:rsidP="00243FB0">
            <w:r>
              <w:t>FEMIA-</w:t>
            </w:r>
            <w:r w:rsidR="00A4485D">
              <w:t>N</w:t>
            </w:r>
          </w:p>
          <w:p w14:paraId="43890D06" w14:textId="77777777" w:rsidR="00243FB0" w:rsidRDefault="00243FB0" w:rsidP="00243FB0">
            <w:r>
              <w:t>MONICA-</w:t>
            </w:r>
            <w:r w:rsidR="00A4485D">
              <w:t>S</w:t>
            </w:r>
          </w:p>
          <w:p w14:paraId="7BC581DB" w14:textId="24858581" w:rsidR="00243FB0" w:rsidRDefault="00243FB0" w:rsidP="00243FB0">
            <w:r>
              <w:t>ERICA-</w:t>
            </w:r>
            <w:r w:rsidR="00A4485D">
              <w:t>S</w:t>
            </w:r>
          </w:p>
          <w:p w14:paraId="6313B73A" w14:textId="77777777" w:rsidR="00A444F6" w:rsidRDefault="00243FB0" w:rsidP="00243FB0">
            <w:r>
              <w:t>QUITA</w:t>
            </w:r>
            <w:r w:rsidR="00A4485D">
              <w:t>-S</w:t>
            </w:r>
          </w:p>
        </w:tc>
        <w:tc>
          <w:tcPr>
            <w:tcW w:w="1684" w:type="dxa"/>
          </w:tcPr>
          <w:p w14:paraId="066911E7" w14:textId="58A738B6" w:rsidR="00243FB0" w:rsidRDefault="00ED2303" w:rsidP="00243FB0">
            <w:r>
              <w:t xml:space="preserve">13 </w:t>
            </w:r>
            <w:r w:rsidR="00243FB0">
              <w:t>ASH-</w:t>
            </w:r>
            <w:r w:rsidR="00A4485D">
              <w:t>S</w:t>
            </w:r>
          </w:p>
          <w:p w14:paraId="07E078A1" w14:textId="3CE85BA4" w:rsidR="00243FB0" w:rsidRDefault="00243FB0" w:rsidP="00243FB0">
            <w:r>
              <w:t>MARI-</w:t>
            </w:r>
            <w:r w:rsidR="008363FC">
              <w:t>N</w:t>
            </w:r>
          </w:p>
          <w:p w14:paraId="49806452" w14:textId="77777777" w:rsidR="00243FB0" w:rsidRDefault="00243FB0" w:rsidP="00243FB0">
            <w:r>
              <w:t>FEMIA-</w:t>
            </w:r>
            <w:r w:rsidR="00096BC4">
              <w:t>N</w:t>
            </w:r>
          </w:p>
          <w:p w14:paraId="5D958198" w14:textId="77777777" w:rsidR="00243FB0" w:rsidRDefault="00243FB0" w:rsidP="00243FB0">
            <w:r>
              <w:t>MONICA-</w:t>
            </w:r>
            <w:r w:rsidR="00096BC4">
              <w:t>S</w:t>
            </w:r>
          </w:p>
          <w:p w14:paraId="4B997BF6" w14:textId="498BAD48" w:rsidR="00243FB0" w:rsidRDefault="00243FB0" w:rsidP="00243FB0">
            <w:r>
              <w:t>ERICA-</w:t>
            </w:r>
            <w:r w:rsidR="00B666A6">
              <w:t>S</w:t>
            </w:r>
          </w:p>
          <w:p w14:paraId="5A355ABE" w14:textId="77777777" w:rsidR="00A444F6" w:rsidRDefault="00243FB0" w:rsidP="00243FB0">
            <w:r>
              <w:t>QUITA</w:t>
            </w:r>
            <w:r w:rsidR="00466153">
              <w:t>-O</w:t>
            </w:r>
          </w:p>
        </w:tc>
        <w:tc>
          <w:tcPr>
            <w:tcW w:w="1532" w:type="dxa"/>
          </w:tcPr>
          <w:p w14:paraId="4BE704B6" w14:textId="45D0BA5D" w:rsidR="00243FB0" w:rsidRDefault="00ED2303" w:rsidP="00243FB0">
            <w:r>
              <w:t xml:space="preserve">14 </w:t>
            </w:r>
            <w:r w:rsidR="00243FB0">
              <w:t>ASH-</w:t>
            </w:r>
            <w:r w:rsidR="00E22AED">
              <w:t>S</w:t>
            </w:r>
          </w:p>
          <w:p w14:paraId="78ACA436" w14:textId="6064A659" w:rsidR="00243FB0" w:rsidRDefault="00243FB0" w:rsidP="00243FB0">
            <w:r>
              <w:t>MARI-</w:t>
            </w:r>
            <w:r w:rsidR="00B666A6">
              <w:t>N</w:t>
            </w:r>
          </w:p>
          <w:p w14:paraId="1224B39D" w14:textId="69E6E39F" w:rsidR="00243FB0" w:rsidRDefault="00243FB0" w:rsidP="00243FB0">
            <w:r>
              <w:t>FEMIA-</w:t>
            </w:r>
            <w:r w:rsidR="003D09E5">
              <w:t>N</w:t>
            </w:r>
          </w:p>
          <w:p w14:paraId="250B5B97" w14:textId="77777777" w:rsidR="00243FB0" w:rsidRDefault="00243FB0" w:rsidP="00243FB0">
            <w:r>
              <w:t>MONICA-</w:t>
            </w:r>
            <w:r w:rsidR="00A4485D">
              <w:t>S</w:t>
            </w:r>
          </w:p>
          <w:p w14:paraId="3FC56342" w14:textId="716F1CAC" w:rsidR="00243FB0" w:rsidRDefault="00243FB0" w:rsidP="00243FB0">
            <w:r>
              <w:t>ERICA-</w:t>
            </w:r>
            <w:r w:rsidR="00A56335">
              <w:t>S</w:t>
            </w:r>
          </w:p>
          <w:p w14:paraId="127DA5AF" w14:textId="77777777" w:rsidR="00A444F6" w:rsidRDefault="00243FB0" w:rsidP="00243FB0">
            <w:r>
              <w:t>QUITA</w:t>
            </w:r>
            <w:r w:rsidR="00A4485D">
              <w:t>-</w:t>
            </w:r>
            <w:r w:rsidR="00E22AED">
              <w:t>N</w:t>
            </w:r>
          </w:p>
        </w:tc>
        <w:tc>
          <w:tcPr>
            <w:tcW w:w="1532" w:type="dxa"/>
            <w:gridSpan w:val="2"/>
          </w:tcPr>
          <w:p w14:paraId="7949E1B8" w14:textId="1F5F89FD" w:rsidR="00243FB0" w:rsidRDefault="00ED2303" w:rsidP="00243FB0">
            <w:r>
              <w:t>15</w:t>
            </w:r>
            <w:r w:rsidR="00243FB0">
              <w:t xml:space="preserve"> ASH-</w:t>
            </w:r>
            <w:r w:rsidR="0074165A">
              <w:t>N</w:t>
            </w:r>
          </w:p>
          <w:p w14:paraId="2265440F" w14:textId="5ED1913B" w:rsidR="00243FB0" w:rsidRDefault="008363FC" w:rsidP="00243FB0">
            <w:r>
              <w:t>MARI-N</w:t>
            </w:r>
          </w:p>
          <w:p w14:paraId="21F0C2CD" w14:textId="77777777" w:rsidR="00243FB0" w:rsidRDefault="00243FB0" w:rsidP="00243FB0">
            <w:r>
              <w:t>FEMIA-</w:t>
            </w:r>
            <w:r w:rsidR="000E2BD5">
              <w:t>S</w:t>
            </w:r>
          </w:p>
          <w:p w14:paraId="2C6DF3A9" w14:textId="77777777" w:rsidR="00243FB0" w:rsidRDefault="00243FB0" w:rsidP="00243FB0">
            <w:r>
              <w:t>MONICA-</w:t>
            </w:r>
            <w:r w:rsidR="0074165A">
              <w:t>N</w:t>
            </w:r>
          </w:p>
          <w:p w14:paraId="11297549" w14:textId="77777777" w:rsidR="00243FB0" w:rsidRDefault="00243FB0" w:rsidP="00243FB0">
            <w:r>
              <w:t>ERICA-</w:t>
            </w:r>
            <w:r w:rsidR="00246C46">
              <w:t>S</w:t>
            </w:r>
          </w:p>
          <w:p w14:paraId="7E8531A8" w14:textId="77777777" w:rsidR="00A444F6" w:rsidRDefault="00243FB0" w:rsidP="00243FB0">
            <w:r>
              <w:t>QUITA</w:t>
            </w:r>
            <w:r w:rsidR="00A4485D">
              <w:t>-</w:t>
            </w:r>
            <w:r w:rsidR="0074165A">
              <w:t>S</w:t>
            </w:r>
          </w:p>
        </w:tc>
      </w:tr>
      <w:tr w:rsidR="00243FB0" w14:paraId="629EF2CB" w14:textId="77777777" w:rsidTr="00243FB0">
        <w:trPr>
          <w:trHeight w:val="1407"/>
        </w:trPr>
        <w:tc>
          <w:tcPr>
            <w:tcW w:w="1620" w:type="dxa"/>
          </w:tcPr>
          <w:p w14:paraId="5A6BC3AF" w14:textId="6116C015" w:rsidR="00A444F6" w:rsidRDefault="00243FB0">
            <w:r>
              <w:t>1</w:t>
            </w:r>
            <w:r w:rsidR="00ED2303">
              <w:t>6</w:t>
            </w:r>
          </w:p>
        </w:tc>
        <w:tc>
          <w:tcPr>
            <w:tcW w:w="1890" w:type="dxa"/>
          </w:tcPr>
          <w:p w14:paraId="733EFEB7" w14:textId="1A6A41F8" w:rsidR="00243FB0" w:rsidRDefault="00ED2303" w:rsidP="00243FB0">
            <w:r>
              <w:t xml:space="preserve">17 </w:t>
            </w:r>
            <w:r w:rsidR="00243FB0">
              <w:t>ASH-</w:t>
            </w:r>
            <w:r w:rsidR="000E2BD5">
              <w:t>S</w:t>
            </w:r>
          </w:p>
          <w:p w14:paraId="52BEB322" w14:textId="77777777" w:rsidR="00243FB0" w:rsidRDefault="00243FB0" w:rsidP="00243FB0">
            <w:r>
              <w:t>MARI-</w:t>
            </w:r>
            <w:r w:rsidR="00096BC4">
              <w:t>N</w:t>
            </w:r>
          </w:p>
          <w:p w14:paraId="78EAF48B" w14:textId="77777777" w:rsidR="00243FB0" w:rsidRDefault="00243FB0" w:rsidP="00243FB0">
            <w:r>
              <w:t>FEMIA-</w:t>
            </w:r>
            <w:r w:rsidR="00A4485D">
              <w:t>S</w:t>
            </w:r>
          </w:p>
          <w:p w14:paraId="68B4667D" w14:textId="77777777" w:rsidR="00243FB0" w:rsidRDefault="00243FB0" w:rsidP="00243FB0">
            <w:r>
              <w:t>MONICA-</w:t>
            </w:r>
            <w:r w:rsidR="00A4485D">
              <w:t>S</w:t>
            </w:r>
          </w:p>
          <w:p w14:paraId="6BCCBC1F" w14:textId="77777777" w:rsidR="00243FB0" w:rsidRDefault="00243FB0" w:rsidP="00243FB0">
            <w:r>
              <w:t>ERICA-</w:t>
            </w:r>
            <w:r w:rsidR="00466153">
              <w:t>S</w:t>
            </w:r>
          </w:p>
          <w:p w14:paraId="2859F4FD" w14:textId="77777777" w:rsidR="00A444F6" w:rsidRDefault="00243FB0" w:rsidP="00243FB0">
            <w:r>
              <w:t>QUITA</w:t>
            </w:r>
            <w:r w:rsidR="00096BC4">
              <w:t>-N</w:t>
            </w:r>
          </w:p>
        </w:tc>
        <w:tc>
          <w:tcPr>
            <w:tcW w:w="2070" w:type="dxa"/>
          </w:tcPr>
          <w:p w14:paraId="1E184DFA" w14:textId="1485E18A" w:rsidR="00243FB0" w:rsidRDefault="00ED2303" w:rsidP="00243FB0">
            <w:r>
              <w:t>18</w:t>
            </w:r>
            <w:r w:rsidR="00243FB0">
              <w:t xml:space="preserve"> ASH-</w:t>
            </w:r>
            <w:r w:rsidR="00F352EC">
              <w:t>S</w:t>
            </w:r>
          </w:p>
          <w:p w14:paraId="25742EE9" w14:textId="77777777" w:rsidR="00243FB0" w:rsidRDefault="00243FB0" w:rsidP="00243FB0">
            <w:r>
              <w:t>MARI-</w:t>
            </w:r>
            <w:r w:rsidR="00C812BD">
              <w:t>N</w:t>
            </w:r>
          </w:p>
          <w:p w14:paraId="7538783C" w14:textId="77777777" w:rsidR="00243FB0" w:rsidRDefault="00243FB0" w:rsidP="00243FB0">
            <w:r>
              <w:t>FEMIA-</w:t>
            </w:r>
            <w:r w:rsidR="00B367F2">
              <w:t>N</w:t>
            </w:r>
          </w:p>
          <w:p w14:paraId="12697C9A" w14:textId="77777777" w:rsidR="00243FB0" w:rsidRDefault="00243FB0" w:rsidP="00243FB0">
            <w:r>
              <w:t>MONICA-</w:t>
            </w:r>
            <w:r w:rsidR="00F352EC">
              <w:t>S</w:t>
            </w:r>
          </w:p>
          <w:p w14:paraId="73DDDB83" w14:textId="77777777" w:rsidR="00243FB0" w:rsidRDefault="00243FB0" w:rsidP="00243FB0">
            <w:r>
              <w:t>ERICA-</w:t>
            </w:r>
            <w:r w:rsidR="0074165A">
              <w:t>S ?</w:t>
            </w:r>
          </w:p>
          <w:p w14:paraId="213B19F1" w14:textId="77777777" w:rsidR="00A444F6" w:rsidRDefault="00243FB0" w:rsidP="00243FB0">
            <w:r>
              <w:t>QUITA</w:t>
            </w:r>
            <w:r w:rsidR="000E2BD5">
              <w:t>-N/AM</w:t>
            </w:r>
          </w:p>
        </w:tc>
        <w:tc>
          <w:tcPr>
            <w:tcW w:w="2070" w:type="dxa"/>
          </w:tcPr>
          <w:p w14:paraId="735EF502" w14:textId="3C97A759" w:rsidR="00243FB0" w:rsidRDefault="00ED2303" w:rsidP="00243FB0">
            <w:r>
              <w:t>19</w:t>
            </w:r>
            <w:r w:rsidR="00243FB0">
              <w:t xml:space="preserve"> ASH-</w:t>
            </w:r>
            <w:r w:rsidR="00E22AED">
              <w:t>S</w:t>
            </w:r>
          </w:p>
          <w:p w14:paraId="1CEA525A" w14:textId="77777777" w:rsidR="00243FB0" w:rsidRDefault="00243FB0" w:rsidP="00243FB0">
            <w:r>
              <w:t>MARI-</w:t>
            </w:r>
            <w:r w:rsidR="00F352EC">
              <w:t>N</w:t>
            </w:r>
          </w:p>
          <w:p w14:paraId="64660DA7" w14:textId="3363A92D" w:rsidR="00243FB0" w:rsidRDefault="00243FB0" w:rsidP="00243FB0">
            <w:r>
              <w:t>FEMIA-</w:t>
            </w:r>
            <w:r w:rsidR="000D2327">
              <w:t>N</w:t>
            </w:r>
          </w:p>
          <w:p w14:paraId="3A269A08" w14:textId="77777777" w:rsidR="00243FB0" w:rsidRDefault="00243FB0" w:rsidP="00243FB0">
            <w:r>
              <w:t>MONICA-</w:t>
            </w:r>
            <w:r w:rsidR="003C7EE5">
              <w:t>S</w:t>
            </w:r>
          </w:p>
          <w:p w14:paraId="75F000FD" w14:textId="77777777" w:rsidR="00243FB0" w:rsidRDefault="00243FB0" w:rsidP="00243FB0">
            <w:r>
              <w:t>ERICA-</w:t>
            </w:r>
            <w:r w:rsidR="00466153">
              <w:t>S</w:t>
            </w:r>
            <w:r w:rsidR="000E2BD5">
              <w:t>?</w:t>
            </w:r>
          </w:p>
          <w:p w14:paraId="1362F32F" w14:textId="77777777" w:rsidR="00A444F6" w:rsidRDefault="00243FB0" w:rsidP="00243FB0">
            <w:r>
              <w:t>QUITA</w:t>
            </w:r>
            <w:r w:rsidR="000E2BD5">
              <w:t>-S</w:t>
            </w:r>
          </w:p>
        </w:tc>
        <w:tc>
          <w:tcPr>
            <w:tcW w:w="1684" w:type="dxa"/>
          </w:tcPr>
          <w:p w14:paraId="5617FC8F" w14:textId="581F2AC2" w:rsidR="00243FB0" w:rsidRDefault="00ED2303" w:rsidP="00243FB0">
            <w:r>
              <w:t xml:space="preserve">20 </w:t>
            </w:r>
            <w:r w:rsidR="00243FB0">
              <w:t xml:space="preserve"> ASH-</w:t>
            </w:r>
            <w:r w:rsidR="000E2BD5">
              <w:t>S</w:t>
            </w:r>
          </w:p>
          <w:p w14:paraId="7140D369" w14:textId="01266696" w:rsidR="00243FB0" w:rsidRDefault="00FB305E" w:rsidP="00243FB0">
            <w:r>
              <w:t>MARI-</w:t>
            </w:r>
            <w:r w:rsidR="008363FC">
              <w:t>N</w:t>
            </w:r>
          </w:p>
          <w:p w14:paraId="5EFB5EB3" w14:textId="77777777" w:rsidR="00243FB0" w:rsidRDefault="00243FB0" w:rsidP="00243FB0">
            <w:r>
              <w:t>FEMIA-</w:t>
            </w:r>
            <w:r w:rsidR="0074165A">
              <w:t>N</w:t>
            </w:r>
          </w:p>
          <w:p w14:paraId="6C6CE718" w14:textId="77777777" w:rsidR="00243FB0" w:rsidRDefault="00243FB0" w:rsidP="00243FB0">
            <w:r>
              <w:t>MONICA-</w:t>
            </w:r>
            <w:r w:rsidR="00F353D1">
              <w:t>S</w:t>
            </w:r>
          </w:p>
          <w:p w14:paraId="28EA7D67" w14:textId="326FDFF0" w:rsidR="00243FB0" w:rsidRDefault="00243FB0" w:rsidP="00243FB0">
            <w:r>
              <w:t>ERICA-</w:t>
            </w:r>
            <w:r w:rsidR="00B666A6">
              <w:t>S</w:t>
            </w:r>
            <w:r w:rsidR="00C812BD">
              <w:t>?</w:t>
            </w:r>
          </w:p>
          <w:p w14:paraId="46D9B1A8" w14:textId="77777777" w:rsidR="00A444F6" w:rsidRDefault="00243FB0" w:rsidP="00243FB0">
            <w:r>
              <w:t>QUITA</w:t>
            </w:r>
            <w:r w:rsidR="00466153">
              <w:t>-O</w:t>
            </w:r>
          </w:p>
        </w:tc>
        <w:tc>
          <w:tcPr>
            <w:tcW w:w="1532" w:type="dxa"/>
          </w:tcPr>
          <w:p w14:paraId="288160AF" w14:textId="3DD248B3" w:rsidR="00243FB0" w:rsidRDefault="00ED2303" w:rsidP="00243FB0">
            <w:r>
              <w:t>21</w:t>
            </w:r>
            <w:r w:rsidR="00243FB0">
              <w:t xml:space="preserve"> ASH-</w:t>
            </w:r>
            <w:r w:rsidR="00D01CBD">
              <w:t>N</w:t>
            </w:r>
          </w:p>
          <w:p w14:paraId="0666ED93" w14:textId="77777777" w:rsidR="00243FB0" w:rsidRDefault="00243FB0" w:rsidP="00243FB0">
            <w:r>
              <w:t>MARI-</w:t>
            </w:r>
            <w:r w:rsidR="00F353D1">
              <w:t>N</w:t>
            </w:r>
          </w:p>
          <w:p w14:paraId="35B4C545" w14:textId="77777777" w:rsidR="00243FB0" w:rsidRDefault="00243FB0" w:rsidP="00243FB0">
            <w:r>
              <w:t>FEMIA-</w:t>
            </w:r>
            <w:r w:rsidR="00A4485D">
              <w:t>S</w:t>
            </w:r>
          </w:p>
          <w:p w14:paraId="7300A9A0" w14:textId="77777777" w:rsidR="00243FB0" w:rsidRDefault="00243FB0" w:rsidP="00243FB0">
            <w:r>
              <w:t>MONICA-</w:t>
            </w:r>
            <w:r w:rsidR="00F353D1">
              <w:t>S</w:t>
            </w:r>
          </w:p>
          <w:p w14:paraId="7B785CDA" w14:textId="77777777" w:rsidR="00243FB0" w:rsidRDefault="00243FB0" w:rsidP="00243FB0">
            <w:r>
              <w:t>ERICA-</w:t>
            </w:r>
            <w:r w:rsidR="00466153">
              <w:t>S</w:t>
            </w:r>
            <w:r w:rsidR="000E2BD5">
              <w:t>?</w:t>
            </w:r>
          </w:p>
          <w:p w14:paraId="538F0F9B" w14:textId="77777777" w:rsidR="00A444F6" w:rsidRDefault="00243FB0" w:rsidP="00243FB0">
            <w:r>
              <w:t>QUITA</w:t>
            </w:r>
            <w:r w:rsidR="00096BC4">
              <w:t>-</w:t>
            </w:r>
            <w:r w:rsidR="00D01CBD">
              <w:t>S</w:t>
            </w:r>
          </w:p>
        </w:tc>
        <w:tc>
          <w:tcPr>
            <w:tcW w:w="1532" w:type="dxa"/>
            <w:gridSpan w:val="2"/>
          </w:tcPr>
          <w:p w14:paraId="32568341" w14:textId="5A03C11E" w:rsidR="00243FB0" w:rsidRDefault="00ED2303" w:rsidP="00243FB0">
            <w:r>
              <w:t>22</w:t>
            </w:r>
            <w:r w:rsidR="00243FB0">
              <w:t xml:space="preserve"> ASH-</w:t>
            </w:r>
            <w:r w:rsidR="008363FC">
              <w:t>S</w:t>
            </w:r>
          </w:p>
          <w:p w14:paraId="3BF61534" w14:textId="77777777" w:rsidR="00243FB0" w:rsidRDefault="00243FB0" w:rsidP="00243FB0">
            <w:r>
              <w:t>MARI-</w:t>
            </w:r>
            <w:r w:rsidR="0074165A">
              <w:t>S</w:t>
            </w:r>
          </w:p>
          <w:p w14:paraId="6A983565" w14:textId="77777777" w:rsidR="00243FB0" w:rsidRDefault="00243FB0" w:rsidP="00243FB0">
            <w:r>
              <w:t>FEMIA-</w:t>
            </w:r>
            <w:r w:rsidR="00B367F2">
              <w:t>O</w:t>
            </w:r>
          </w:p>
          <w:p w14:paraId="6C4544CC" w14:textId="77777777" w:rsidR="00243FB0" w:rsidRDefault="00243FB0" w:rsidP="00243FB0">
            <w:r>
              <w:t>MONICA-</w:t>
            </w:r>
            <w:r w:rsidR="00B367F2">
              <w:t>N</w:t>
            </w:r>
          </w:p>
          <w:p w14:paraId="386D2F89" w14:textId="77777777" w:rsidR="00243FB0" w:rsidRDefault="00243FB0" w:rsidP="00243FB0">
            <w:r>
              <w:t>ERICA-</w:t>
            </w:r>
            <w:r w:rsidR="00B367F2">
              <w:t>S</w:t>
            </w:r>
            <w:r w:rsidR="000E2BD5">
              <w:t>?</w:t>
            </w:r>
          </w:p>
          <w:p w14:paraId="4FC56420" w14:textId="1AB6C1D8" w:rsidR="00A444F6" w:rsidRDefault="00243FB0" w:rsidP="00243FB0">
            <w:r>
              <w:t>QUITA</w:t>
            </w:r>
            <w:r w:rsidR="00B367F2">
              <w:t>-</w:t>
            </w:r>
            <w:r w:rsidR="008363FC">
              <w:t>N</w:t>
            </w:r>
          </w:p>
        </w:tc>
      </w:tr>
      <w:tr w:rsidR="00243FB0" w14:paraId="491CDD4A" w14:textId="77777777" w:rsidTr="00243FB0">
        <w:trPr>
          <w:trHeight w:val="1407"/>
        </w:trPr>
        <w:tc>
          <w:tcPr>
            <w:tcW w:w="1620" w:type="dxa"/>
          </w:tcPr>
          <w:p w14:paraId="06D5476B" w14:textId="7631D71A" w:rsidR="00A444F6" w:rsidRDefault="00243FB0">
            <w:r>
              <w:t>2</w:t>
            </w:r>
            <w:r w:rsidR="00ED2303">
              <w:t>3</w:t>
            </w:r>
          </w:p>
        </w:tc>
        <w:tc>
          <w:tcPr>
            <w:tcW w:w="1890" w:type="dxa"/>
          </w:tcPr>
          <w:p w14:paraId="3F21760A" w14:textId="7520A6AB" w:rsidR="00243FB0" w:rsidRDefault="00ED2303" w:rsidP="00243FB0">
            <w:r>
              <w:t>24</w:t>
            </w:r>
            <w:r w:rsidR="00243FB0">
              <w:t xml:space="preserve"> ASH-</w:t>
            </w:r>
            <w:r w:rsidR="00E22AED">
              <w:t>S</w:t>
            </w:r>
          </w:p>
          <w:p w14:paraId="01BA30E2" w14:textId="77777777" w:rsidR="00243FB0" w:rsidRDefault="00243FB0" w:rsidP="00243FB0">
            <w:r>
              <w:t>MARI-</w:t>
            </w:r>
            <w:r w:rsidR="00096BC4">
              <w:t>S</w:t>
            </w:r>
          </w:p>
          <w:p w14:paraId="5EF1FA02" w14:textId="77777777" w:rsidR="00243FB0" w:rsidRDefault="00243FB0" w:rsidP="00243FB0">
            <w:r>
              <w:t>FEMIA-</w:t>
            </w:r>
            <w:r w:rsidR="00096BC4">
              <w:t>N</w:t>
            </w:r>
          </w:p>
          <w:p w14:paraId="04110981" w14:textId="77777777" w:rsidR="00243FB0" w:rsidRDefault="00243FB0" w:rsidP="00243FB0">
            <w:r>
              <w:t>MONICA-</w:t>
            </w:r>
            <w:r w:rsidR="000E2BD5">
              <w:t>S</w:t>
            </w:r>
          </w:p>
          <w:p w14:paraId="1CA65E20" w14:textId="77777777" w:rsidR="00243FB0" w:rsidRDefault="00243FB0" w:rsidP="00243FB0">
            <w:r>
              <w:t>ERICA-</w:t>
            </w:r>
            <w:r w:rsidR="000E2BD5">
              <w:t>?</w:t>
            </w:r>
            <w:r w:rsidR="002F3AF7">
              <w:t>S</w:t>
            </w:r>
          </w:p>
          <w:p w14:paraId="3575B74F" w14:textId="77777777" w:rsidR="00A444F6" w:rsidRDefault="00243FB0" w:rsidP="00243FB0">
            <w:r>
              <w:t>QUITA</w:t>
            </w:r>
            <w:r w:rsidR="00096BC4">
              <w:t>-N</w:t>
            </w:r>
          </w:p>
        </w:tc>
        <w:tc>
          <w:tcPr>
            <w:tcW w:w="2070" w:type="dxa"/>
          </w:tcPr>
          <w:p w14:paraId="000628B2" w14:textId="1D73CA86" w:rsidR="00243FB0" w:rsidRDefault="00ED2303" w:rsidP="00243FB0">
            <w:r>
              <w:t>25</w:t>
            </w:r>
            <w:r w:rsidR="00243FB0">
              <w:t xml:space="preserve"> ASH-</w:t>
            </w:r>
            <w:r w:rsidR="008363FC">
              <w:t>N</w:t>
            </w:r>
          </w:p>
          <w:p w14:paraId="0753E3B9" w14:textId="379643E0" w:rsidR="00243FB0" w:rsidRDefault="00243FB0" w:rsidP="00243FB0">
            <w:r>
              <w:t>MARI-</w:t>
            </w:r>
            <w:r w:rsidR="008363FC">
              <w:t>S</w:t>
            </w:r>
          </w:p>
          <w:p w14:paraId="3853E662" w14:textId="77777777" w:rsidR="00243FB0" w:rsidRDefault="00243FB0" w:rsidP="00243FB0">
            <w:r>
              <w:t>FEMIA-</w:t>
            </w:r>
            <w:r w:rsidR="00F352EC">
              <w:t>N</w:t>
            </w:r>
          </w:p>
          <w:p w14:paraId="05BA0B40" w14:textId="77777777" w:rsidR="00243FB0" w:rsidRDefault="00243FB0" w:rsidP="00243FB0">
            <w:r>
              <w:t>MONICA-</w:t>
            </w:r>
            <w:r w:rsidR="000E2BD5">
              <w:t>S</w:t>
            </w:r>
          </w:p>
          <w:p w14:paraId="4D4E48C0" w14:textId="77777777" w:rsidR="00243FB0" w:rsidRDefault="00243FB0" w:rsidP="00243FB0">
            <w:r>
              <w:t>ERICA-</w:t>
            </w:r>
            <w:r w:rsidR="000E2BD5">
              <w:t>S?</w:t>
            </w:r>
          </w:p>
          <w:p w14:paraId="4F49D7EC" w14:textId="77777777" w:rsidR="00A444F6" w:rsidRDefault="00243FB0" w:rsidP="00243FB0">
            <w:r>
              <w:t>QUITA</w:t>
            </w:r>
            <w:r w:rsidR="00B367F2">
              <w:t>-N</w:t>
            </w:r>
            <w:r w:rsidR="00096BC4">
              <w:t>/AM</w:t>
            </w:r>
          </w:p>
        </w:tc>
        <w:tc>
          <w:tcPr>
            <w:tcW w:w="2070" w:type="dxa"/>
          </w:tcPr>
          <w:p w14:paraId="5EED6155" w14:textId="2963136B" w:rsidR="00243FB0" w:rsidRDefault="00ED2303" w:rsidP="00243FB0">
            <w:r>
              <w:t>26</w:t>
            </w:r>
            <w:r w:rsidR="00243FB0">
              <w:t xml:space="preserve"> ASH-</w:t>
            </w:r>
            <w:r w:rsidR="008363FC">
              <w:t>N</w:t>
            </w:r>
          </w:p>
          <w:p w14:paraId="53BBE999" w14:textId="77777777" w:rsidR="00243FB0" w:rsidRDefault="00243FB0" w:rsidP="00243FB0">
            <w:r>
              <w:t>MARI-</w:t>
            </w:r>
            <w:r w:rsidR="00246C46">
              <w:t>S</w:t>
            </w:r>
          </w:p>
          <w:p w14:paraId="6AFD65C0" w14:textId="77777777" w:rsidR="00243FB0" w:rsidRDefault="00243FB0" w:rsidP="00243FB0">
            <w:r>
              <w:t>FEMIA-</w:t>
            </w:r>
            <w:r w:rsidR="00F352EC">
              <w:t>N</w:t>
            </w:r>
          </w:p>
          <w:p w14:paraId="1635686B" w14:textId="77777777" w:rsidR="00243FB0" w:rsidRDefault="00243FB0" w:rsidP="00243FB0">
            <w:r>
              <w:t>MONICA-</w:t>
            </w:r>
            <w:r w:rsidR="00F353D1">
              <w:t>S</w:t>
            </w:r>
          </w:p>
          <w:p w14:paraId="19F3997B" w14:textId="20572884" w:rsidR="00243FB0" w:rsidRDefault="00243FB0" w:rsidP="00243FB0">
            <w:r>
              <w:t>ERICA-</w:t>
            </w:r>
            <w:r w:rsidR="008363FC">
              <w:t>S</w:t>
            </w:r>
            <w:r w:rsidR="000E2BD5">
              <w:t>?</w:t>
            </w:r>
          </w:p>
          <w:p w14:paraId="3153B789" w14:textId="77777777" w:rsidR="00A444F6" w:rsidRDefault="00243FB0" w:rsidP="00243FB0">
            <w:r>
              <w:t>QUITA</w:t>
            </w:r>
            <w:r w:rsidR="00F353D1">
              <w:t>-</w:t>
            </w:r>
            <w:r w:rsidR="00F352EC">
              <w:t>S</w:t>
            </w:r>
          </w:p>
        </w:tc>
        <w:tc>
          <w:tcPr>
            <w:tcW w:w="1684" w:type="dxa"/>
          </w:tcPr>
          <w:p w14:paraId="73B4D0EB" w14:textId="0AAD8EB6" w:rsidR="00243FB0" w:rsidRDefault="00ED2303" w:rsidP="00243FB0">
            <w:r>
              <w:t xml:space="preserve">27 </w:t>
            </w:r>
            <w:r w:rsidR="00243FB0">
              <w:t>ASH-</w:t>
            </w:r>
            <w:r w:rsidR="00D01CBD">
              <w:t>S</w:t>
            </w:r>
          </w:p>
          <w:p w14:paraId="7ABFB284" w14:textId="77777777" w:rsidR="00243FB0" w:rsidRDefault="00243FB0" w:rsidP="00243FB0">
            <w:r>
              <w:t>MARI-</w:t>
            </w:r>
            <w:r w:rsidR="00A4485D">
              <w:t>N</w:t>
            </w:r>
          </w:p>
          <w:p w14:paraId="27306891" w14:textId="77777777" w:rsidR="00243FB0" w:rsidRDefault="00243FB0" w:rsidP="00243FB0">
            <w:r>
              <w:t>FEMIA-</w:t>
            </w:r>
            <w:r w:rsidR="00D01CBD">
              <w:t>N</w:t>
            </w:r>
          </w:p>
          <w:p w14:paraId="07284AD6" w14:textId="77777777" w:rsidR="00243FB0" w:rsidRDefault="00243FB0" w:rsidP="00243FB0">
            <w:r>
              <w:t>MONICA-</w:t>
            </w:r>
            <w:r w:rsidR="00A4485D">
              <w:t>S</w:t>
            </w:r>
          </w:p>
          <w:p w14:paraId="2FCBA426" w14:textId="77777777" w:rsidR="00243FB0" w:rsidRDefault="00243FB0" w:rsidP="00243FB0">
            <w:r>
              <w:t>ERICA-</w:t>
            </w:r>
            <w:r w:rsidR="00A4485D">
              <w:t>S</w:t>
            </w:r>
            <w:r w:rsidR="000E2BD5">
              <w:t>?</w:t>
            </w:r>
          </w:p>
          <w:p w14:paraId="32650652" w14:textId="77777777" w:rsidR="00A444F6" w:rsidRDefault="00243FB0" w:rsidP="00243FB0">
            <w:r>
              <w:t>QUITA</w:t>
            </w:r>
            <w:r w:rsidR="00466153">
              <w:t>-O</w:t>
            </w:r>
          </w:p>
        </w:tc>
        <w:tc>
          <w:tcPr>
            <w:tcW w:w="1532" w:type="dxa"/>
          </w:tcPr>
          <w:p w14:paraId="3F48A0FA" w14:textId="77777777" w:rsidR="00A444F6" w:rsidRDefault="00ED2303">
            <w:r>
              <w:t>28 Ash-S</w:t>
            </w:r>
          </w:p>
          <w:p w14:paraId="220879DB" w14:textId="77777777" w:rsidR="00ED2303" w:rsidRDefault="00ED2303">
            <w:r>
              <w:t>MARI-S</w:t>
            </w:r>
          </w:p>
          <w:p w14:paraId="7D1ADF65" w14:textId="77777777" w:rsidR="00ED2303" w:rsidRDefault="00ED2303">
            <w:r>
              <w:t>FEMIA-S</w:t>
            </w:r>
          </w:p>
          <w:p w14:paraId="135AB214" w14:textId="77777777" w:rsidR="00ED2303" w:rsidRDefault="00ED2303">
            <w:r>
              <w:t>MONICA-S</w:t>
            </w:r>
          </w:p>
          <w:p w14:paraId="386A67E5" w14:textId="77777777" w:rsidR="00ED2303" w:rsidRDefault="00ED2303">
            <w:r>
              <w:t>ERICA-S?</w:t>
            </w:r>
          </w:p>
          <w:p w14:paraId="68B03A53" w14:textId="2FBDD058" w:rsidR="00ED2303" w:rsidRDefault="00ED2303">
            <w:r>
              <w:t>QUITA-N</w:t>
            </w:r>
          </w:p>
        </w:tc>
        <w:tc>
          <w:tcPr>
            <w:tcW w:w="1532" w:type="dxa"/>
            <w:gridSpan w:val="2"/>
          </w:tcPr>
          <w:p w14:paraId="1FEE93BE" w14:textId="77777777" w:rsidR="00A444F6" w:rsidRDefault="00ED2303">
            <w:r>
              <w:t>1 ASH-S</w:t>
            </w:r>
          </w:p>
          <w:p w14:paraId="4C779438" w14:textId="53683B6F" w:rsidR="00ED2303" w:rsidRDefault="00ED2303">
            <w:r>
              <w:t>MARI-N</w:t>
            </w:r>
          </w:p>
          <w:p w14:paraId="227E04E2" w14:textId="77777777" w:rsidR="00ED2303" w:rsidRDefault="00ED2303">
            <w:r>
              <w:t>FEMIA-S</w:t>
            </w:r>
          </w:p>
          <w:p w14:paraId="0058DAD8" w14:textId="77777777" w:rsidR="00ED2303" w:rsidRDefault="00ED2303">
            <w:r>
              <w:t>MONICA-N</w:t>
            </w:r>
          </w:p>
          <w:p w14:paraId="60BD028A" w14:textId="77777777" w:rsidR="00ED2303" w:rsidRDefault="00ED2303">
            <w:r>
              <w:t>ERICA-S</w:t>
            </w:r>
          </w:p>
          <w:p w14:paraId="4BBA6761" w14:textId="4E175394" w:rsidR="00ED2303" w:rsidRDefault="00ED2303">
            <w:r>
              <w:t>QUITA-S</w:t>
            </w:r>
            <w:bookmarkStart w:id="0" w:name="_GoBack"/>
            <w:bookmarkEnd w:id="0"/>
          </w:p>
        </w:tc>
      </w:tr>
    </w:tbl>
    <w:p w14:paraId="73622CAE" w14:textId="6BD045D1" w:rsidR="00A444F6" w:rsidRDefault="00A444F6">
      <w:pPr>
        <w:rPr>
          <w:rFonts w:ascii="Myriad Roman" w:hAnsi="Myriad Roman"/>
          <w:b/>
          <w:spacing w:val="-6"/>
          <w:sz w:val="16"/>
        </w:rPr>
      </w:pPr>
    </w:p>
    <w:p w14:paraId="18591662" w14:textId="77777777" w:rsidR="00A444F6" w:rsidRDefault="00A444F6">
      <w:pPr>
        <w:jc w:val="center"/>
      </w:pPr>
    </w:p>
    <w:sectPr w:rsidR="00A444F6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0"/>
    <w:rsid w:val="00096BC4"/>
    <w:rsid w:val="000D2327"/>
    <w:rsid w:val="000E2BD5"/>
    <w:rsid w:val="00160A30"/>
    <w:rsid w:val="00243FB0"/>
    <w:rsid w:val="00246C46"/>
    <w:rsid w:val="00265720"/>
    <w:rsid w:val="002F3AF7"/>
    <w:rsid w:val="003709DF"/>
    <w:rsid w:val="003C7EE5"/>
    <w:rsid w:val="003D09E5"/>
    <w:rsid w:val="00466153"/>
    <w:rsid w:val="0047517F"/>
    <w:rsid w:val="005B0D34"/>
    <w:rsid w:val="0074165A"/>
    <w:rsid w:val="008363FC"/>
    <w:rsid w:val="00915EE2"/>
    <w:rsid w:val="00A444F6"/>
    <w:rsid w:val="00A4485D"/>
    <w:rsid w:val="00A56335"/>
    <w:rsid w:val="00B367F2"/>
    <w:rsid w:val="00B666A6"/>
    <w:rsid w:val="00BD2136"/>
    <w:rsid w:val="00C319FB"/>
    <w:rsid w:val="00C812BD"/>
    <w:rsid w:val="00D01CBD"/>
    <w:rsid w:val="00E22AED"/>
    <w:rsid w:val="00ED2303"/>
    <w:rsid w:val="00F352EC"/>
    <w:rsid w:val="00F353D1"/>
    <w:rsid w:val="00F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B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private:var:folders:tk:3l540qc136n9nzmrr3c92rwh0000gn:T:TC018756029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4C2E31F-ADD2-4896-9916-5741737BD7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TC018756029991</Template>
  <TotalTime>429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of JANUARY</vt:lpstr>
    </vt:vector>
  </TitlesOfParts>
  <Company/>
  <LinksUpToDate>false</LinksUpToDate>
  <CharactersWithSpaces>1346</CharactersWithSpaces>
  <SharedDoc>false</SharedDoc>
  <HLinks>
    <vt:vector size="6" baseType="variant">
      <vt:variant>
        <vt:i4>2228323</vt:i4>
      </vt:variant>
      <vt:variant>
        <vt:i4>1024</vt:i4>
      </vt:variant>
      <vt:variant>
        <vt:i4>1025</vt:i4>
      </vt:variant>
      <vt:variant>
        <vt:i4>1</vt:i4>
      </vt:variant>
      <vt:variant>
        <vt:lpwstr>FEB.gif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of JANUARY</dc:title>
  <dc:creator>Shequita Taylor</dc:creator>
  <cp:keywords/>
  <cp:lastModifiedBy>Shequita Taylor</cp:lastModifiedBy>
  <cp:revision>4</cp:revision>
  <dcterms:created xsi:type="dcterms:W3CDTF">2014-01-22T00:33:00Z</dcterms:created>
  <dcterms:modified xsi:type="dcterms:W3CDTF">2014-01-28T03:15:00Z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TC018756029991</vt:lpwstr>
  </property>
</Properties>
</file>